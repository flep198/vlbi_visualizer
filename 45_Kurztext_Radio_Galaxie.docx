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884" w:rsidRDefault="00C70884" w:rsidP="00C70884"/>
    <w:p w:rsidR="00C70884" w:rsidRDefault="00C70884" w:rsidP="00C70884">
      <w:pPr>
        <w:tabs>
          <w:tab w:val="right" w:pos="8931"/>
        </w:tabs>
        <w:spacing w:line="240" w:lineRule="auto"/>
      </w:pPr>
      <w:r w:rsidRPr="00F61A02">
        <w:rPr>
          <w:b/>
        </w:rPr>
        <w:t xml:space="preserve">Kurztext </w:t>
      </w:r>
      <w:proofErr w:type="spellStart"/>
      <w:r w:rsidRPr="008D5F06">
        <w:rPr>
          <w:b/>
          <w:bCs/>
        </w:rPr>
        <w:t>Radio.Galaxie</w:t>
      </w:r>
      <w:proofErr w:type="spellEnd"/>
      <w:r w:rsidRPr="008D5F06">
        <w:rPr>
          <w:b/>
          <w:bCs/>
        </w:rPr>
        <w:t xml:space="preserve"> – Mach Dir Dein eigenes Bild!</w:t>
      </w:r>
    </w:p>
    <w:p w:rsidR="00C70884" w:rsidRDefault="00C70884" w:rsidP="00C70884">
      <w:pPr>
        <w:tabs>
          <w:tab w:val="right" w:pos="8931"/>
        </w:tabs>
        <w:spacing w:line="240" w:lineRule="auto"/>
      </w:pPr>
      <w:r>
        <w:t>Bitte überprüfen Sie insbesondere die korrekte Schreibweise des Projekttitels und die Angaben zur Pressestelle:</w:t>
      </w:r>
    </w:p>
    <w:p w:rsidR="00006472" w:rsidRDefault="00006472"/>
    <w:p w:rsidR="00C70884" w:rsidRPr="008D5F06" w:rsidRDefault="00C70884" w:rsidP="00C70884">
      <w:pPr>
        <w:tabs>
          <w:tab w:val="right" w:pos="8931"/>
        </w:tabs>
        <w:spacing w:line="240" w:lineRule="auto"/>
        <w:rPr>
          <w:b/>
          <w:bCs/>
        </w:rPr>
      </w:pPr>
      <w:r w:rsidRPr="008D5F06">
        <w:rPr>
          <w:b/>
          <w:bCs/>
        </w:rPr>
        <w:t>Würzburg</w:t>
      </w:r>
      <w:r w:rsidRPr="008D5F06">
        <w:rPr>
          <w:b/>
          <w:bCs/>
        </w:rPr>
        <w:br/>
        <w:t>Juliu</w:t>
      </w:r>
      <w:bookmarkStart w:id="0" w:name="_GoBack"/>
      <w:bookmarkEnd w:id="0"/>
      <w:r w:rsidRPr="008D5F06">
        <w:rPr>
          <w:b/>
          <w:bCs/>
        </w:rPr>
        <w:t>s-Maximilians-Universität Würzburg</w:t>
      </w:r>
      <w:r>
        <w:rPr>
          <w:b/>
          <w:bCs/>
        </w:rPr>
        <w:br/>
      </w:r>
      <w:r w:rsidRPr="008D5F06">
        <w:t xml:space="preserve">Kontakt: Dr. Esther Knemeyer-Pereira | Leitung Presse- und Öffentlichkeitsarbeit | </w:t>
      </w:r>
      <w:hyperlink r:id="rId6" w:history="1">
        <w:r w:rsidRPr="008D5F06">
          <w:rPr>
            <w:rStyle w:val="Hyperlink"/>
          </w:rPr>
          <w:t>esther.knemeyer@uni-wuerzburg.de</w:t>
        </w:r>
      </w:hyperlink>
      <w:r w:rsidRPr="008D5F06">
        <w:t xml:space="preserve"> | 0931 31 86002</w:t>
      </w:r>
      <w:r w:rsidRPr="008D5F06">
        <w:rPr>
          <w:b/>
          <w:bCs/>
        </w:rPr>
        <w:br/>
      </w:r>
      <w:proofErr w:type="spellStart"/>
      <w:r w:rsidRPr="008D5F06">
        <w:rPr>
          <w:b/>
          <w:bCs/>
        </w:rPr>
        <w:t>Radio.Galaxie</w:t>
      </w:r>
      <w:proofErr w:type="spellEnd"/>
      <w:r w:rsidRPr="008D5F06">
        <w:rPr>
          <w:b/>
          <w:bCs/>
        </w:rPr>
        <w:t xml:space="preserve"> – Mach Dir Dein eigenes Bild!</w:t>
      </w:r>
    </w:p>
    <w:p w:rsidR="00C70884" w:rsidRPr="008D5F06" w:rsidRDefault="00C70884" w:rsidP="00C70884">
      <w:pPr>
        <w:tabs>
          <w:tab w:val="right" w:pos="8931"/>
        </w:tabs>
        <w:spacing w:line="240" w:lineRule="auto"/>
        <w:rPr>
          <w:b/>
          <w:bCs/>
        </w:rPr>
      </w:pPr>
      <w:r w:rsidRPr="008D5F06">
        <w:t>Das Projektteam der Universität Würzburg entwickelt ein digitales Spiel, in dem die Nutzer</w:t>
      </w:r>
      <w:r>
        <w:t>innen und Nutzer</w:t>
      </w:r>
      <w:r w:rsidRPr="008D5F06">
        <w:t xml:space="preserve"> mit Radioteleskopen arbeiten und mehrere Teleskope zusammenschalten müssen, um ein scharfes Bild einer Galaxie zu erhalten. Mit diesem Gamification-Ansatz kann die Methode der Radiointerferometrie spielerisch erkundet werden. So wird beispielsweise nachvollziehbar, wie das Bild des Schwarzen Loches im Zentrum der Milchstraße entstanden ist. </w:t>
      </w:r>
    </w:p>
    <w:p w:rsidR="00C70884" w:rsidRDefault="00C70884"/>
    <w:p w:rsidR="009F37F9" w:rsidRDefault="009F37F9"/>
    <w:sectPr w:rsidR="009F37F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291" w:rsidRDefault="00632291" w:rsidP="009F37F9">
      <w:pPr>
        <w:spacing w:after="0" w:line="240" w:lineRule="auto"/>
      </w:pPr>
      <w:r>
        <w:separator/>
      </w:r>
    </w:p>
  </w:endnote>
  <w:endnote w:type="continuationSeparator" w:id="0">
    <w:p w:rsidR="00632291" w:rsidRDefault="00632291" w:rsidP="009F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291" w:rsidRDefault="00632291" w:rsidP="009F37F9">
      <w:pPr>
        <w:spacing w:after="0" w:line="240" w:lineRule="auto"/>
      </w:pPr>
      <w:r>
        <w:separator/>
      </w:r>
    </w:p>
  </w:footnote>
  <w:footnote w:type="continuationSeparator" w:id="0">
    <w:p w:rsidR="00632291" w:rsidRDefault="00632291" w:rsidP="009F3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7F9" w:rsidRDefault="009F37F9" w:rsidP="009F37F9">
    <w:pPr>
      <w:pStyle w:val="Kopfzeile"/>
    </w:pPr>
    <w:r>
      <w:rPr>
        <w:noProof/>
      </w:rPr>
      <w:drawing>
        <wp:inline distT="0" distB="0" distL="0" distR="0">
          <wp:extent cx="1026160" cy="822960"/>
          <wp:effectExtent l="0" t="0" r="254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18" t="16666" r="15873" b="3457"/>
                  <a:stretch/>
                </pic:blipFill>
                <pic:spPr bwMode="auto">
                  <a:xfrm>
                    <a:off x="0" y="0"/>
                    <a:ext cx="1036111" cy="8309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72556D02" wp14:editId="5243D119">
          <wp:extent cx="2404564" cy="68580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441" b="25893"/>
                  <a:stretch/>
                </pic:blipFill>
                <pic:spPr bwMode="auto">
                  <a:xfrm>
                    <a:off x="0" y="0"/>
                    <a:ext cx="2409009" cy="6870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84"/>
    <w:rsid w:val="00006472"/>
    <w:rsid w:val="00632291"/>
    <w:rsid w:val="009F37F9"/>
    <w:rsid w:val="00B90002"/>
    <w:rsid w:val="00C7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1D104"/>
  <w15:chartTrackingRefBased/>
  <w15:docId w15:val="{5883D113-B3B0-43C8-8256-6DF6F56D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708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3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37F9"/>
  </w:style>
  <w:style w:type="paragraph" w:styleId="Fuzeile">
    <w:name w:val="footer"/>
    <w:basedOn w:val="Standard"/>
    <w:link w:val="FuzeileZchn"/>
    <w:uiPriority w:val="99"/>
    <w:unhideWhenUsed/>
    <w:rsid w:val="009F3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37F9"/>
  </w:style>
  <w:style w:type="character" w:styleId="Hyperlink">
    <w:name w:val="Hyperlink"/>
    <w:basedOn w:val="Absatz-Standardschriftart"/>
    <w:uiPriority w:val="99"/>
    <w:unhideWhenUsed/>
    <w:rsid w:val="00C7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sther.knemeyer@uni-wuerzburg.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sa%20Hengerer\Documents\Benutzerdefinierte%20Office-Vorlagen\WJ_2023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WJ_2023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Wissenschaft im Dialog gGmbH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 Hengerer</dc:creator>
  <cp:keywords/>
  <dc:description/>
  <cp:lastModifiedBy>Gesa Hengerer</cp:lastModifiedBy>
  <cp:revision>1</cp:revision>
  <dcterms:created xsi:type="dcterms:W3CDTF">2023-02-14T11:44:00Z</dcterms:created>
  <dcterms:modified xsi:type="dcterms:W3CDTF">2023-02-14T11:45:00Z</dcterms:modified>
</cp:coreProperties>
</file>